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displacedByCustomXml="next"/>
    <w:bookmarkEnd w:id="0" w:displacedByCustomXml="next"/>
    <w:sdt>
      <w:sdtPr>
        <w:rPr>
          <w:b/>
          <w:bCs/>
        </w:rPr>
        <w:id w:val="1525480083"/>
        <w:lock w:val="sdtContentLocked"/>
        <w:placeholder>
          <w:docPart w:val="C588468AC4664B32B498803820910C92"/>
        </w:placeholder>
        <w:group/>
      </w:sdtPr>
      <w:sdtEndPr>
        <w:rPr>
          <w:b w:val="0"/>
        </w:rPr>
      </w:sdtEndPr>
      <w:sdtContent>
        <w:p w14:paraId="3EB6CFDA" w14:textId="77777777" w:rsidR="00406320" w:rsidRPr="00B80E90" w:rsidRDefault="00406320" w:rsidP="00C8255E">
          <w:pPr>
            <w:spacing w:before="120" w:line="480" w:lineRule="auto"/>
            <w:jc w:val="center"/>
            <w:rPr>
              <w:b/>
              <w:bCs/>
            </w:rPr>
          </w:pPr>
          <w:r w:rsidRPr="00C8255E">
            <w:rPr>
              <w:bCs/>
              <w:sz w:val="40"/>
              <w:szCs w:val="40"/>
            </w:rPr>
            <w:t>DEPARTMENT OF THE AIR FORCE</w:t>
          </w:r>
        </w:p>
        <w:p w14:paraId="3EB6CFDB" w14:textId="77777777" w:rsidR="00406320" w:rsidRPr="001D689E" w:rsidRDefault="00406320" w:rsidP="00C8255E">
          <w:pPr>
            <w:spacing w:before="120"/>
            <w:jc w:val="center"/>
            <w:rPr>
              <w:bCs/>
            </w:rPr>
          </w:pPr>
          <w:r w:rsidRPr="00046DB8">
            <w:rPr>
              <w:bCs/>
              <w:sz w:val="28"/>
              <w:szCs w:val="28"/>
            </w:rPr>
            <w:t>THIS IS TO CERTIFY</w:t>
          </w:r>
          <w:r w:rsidR="00C8255E" w:rsidRPr="00046DB8">
            <w:rPr>
              <w:bCs/>
              <w:sz w:val="28"/>
              <w:szCs w:val="28"/>
            </w:rPr>
            <w:t xml:space="preserve"> THAT</w:t>
          </w:r>
        </w:p>
      </w:sdtContent>
    </w:sdt>
    <w:sdt>
      <w:sdtPr>
        <w:rPr>
          <w:bCs/>
        </w:rPr>
        <w:id w:val="1525480071"/>
        <w:placeholder>
          <w:docPart w:val="D6D26A143D9743B6B8018DE2B101B627"/>
        </w:placeholder>
        <w:showingPlcHdr/>
        <w:text/>
      </w:sdtPr>
      <w:sdtEndPr/>
      <w:sdtContent>
        <w:p w14:paraId="3EB6CFDC" w14:textId="77777777" w:rsidR="00406320" w:rsidRPr="001D689E" w:rsidRDefault="00FF265A" w:rsidP="00D54B36">
          <w:pPr>
            <w:spacing w:before="120" w:line="480" w:lineRule="auto"/>
            <w:jc w:val="center"/>
            <w:rPr>
              <w:bCs/>
            </w:rPr>
          </w:pPr>
          <w:r w:rsidRPr="00046DB8">
            <w:rPr>
              <w:rStyle w:val="PlaceholderText"/>
              <w:sz w:val="32"/>
              <w:szCs w:val="32"/>
            </w:rPr>
            <w:t>Click here to enter text.</w:t>
          </w:r>
        </w:p>
      </w:sdtContent>
    </w:sdt>
    <w:sdt>
      <w:sdtPr>
        <w:rPr>
          <w:bCs/>
          <w:color w:val="808080"/>
        </w:rPr>
        <w:id w:val="1525480080"/>
        <w:lock w:val="sdtContentLocked"/>
        <w:placeholder>
          <w:docPart w:val="C588468AC4664B32B498803820910C92"/>
        </w:placeholder>
        <w:group/>
      </w:sdtPr>
      <w:sdtEndPr/>
      <w:sdtContent>
        <w:p w14:paraId="3EB6CFDD" w14:textId="77777777" w:rsidR="00406320" w:rsidRPr="001D689E" w:rsidRDefault="00406320" w:rsidP="00D54B36">
          <w:pPr>
            <w:spacing w:after="120"/>
            <w:jc w:val="center"/>
            <w:rPr>
              <w:bCs/>
            </w:rPr>
          </w:pPr>
          <w:r w:rsidRPr="00046DB8">
            <w:rPr>
              <w:bCs/>
              <w:sz w:val="28"/>
              <w:szCs w:val="28"/>
            </w:rPr>
            <w:t>HAS BEEN AWARDED TO</w:t>
          </w:r>
        </w:p>
      </w:sdtContent>
    </w:sdt>
    <w:p w14:paraId="3EB6CFDE" w14:textId="77777777" w:rsidR="00406320" w:rsidRPr="001D689E" w:rsidRDefault="00281AC8" w:rsidP="00406320">
      <w:pPr>
        <w:spacing w:line="480" w:lineRule="auto"/>
        <w:jc w:val="center"/>
      </w:pPr>
      <w:sdt>
        <w:sdtPr>
          <w:id w:val="1525480068"/>
          <w:placeholder>
            <w:docPart w:val="5B8DF5A174FE476AB1485DD5932B1AA8"/>
          </w:placeholder>
          <w:showingPlcHdr/>
        </w:sdtPr>
        <w:sdtEndPr/>
        <w:sdtContent>
          <w:r w:rsidR="008D680B" w:rsidRPr="00B70830">
            <w:rPr>
              <w:rStyle w:val="PlaceholderText"/>
              <w:rFonts w:eastAsiaTheme="minorHAnsi"/>
            </w:rPr>
            <w:t>Click here to enter text.</w:t>
          </w:r>
        </w:sdtContent>
      </w:sdt>
    </w:p>
    <w:sdt>
      <w:sdtPr>
        <w:id w:val="1525480088"/>
        <w:lock w:val="sdtContentLocked"/>
        <w:placeholder>
          <w:docPart w:val="C588468AC4664B32B498803820910C92"/>
        </w:placeholder>
        <w:group/>
      </w:sdtPr>
      <w:sdtEndPr/>
      <w:sdtContent>
        <w:p w14:paraId="3EB6CFDF" w14:textId="77777777" w:rsidR="00406320" w:rsidRPr="001D689E" w:rsidRDefault="00406320" w:rsidP="00D54B36">
          <w:pPr>
            <w:spacing w:after="120"/>
            <w:jc w:val="center"/>
          </w:pPr>
          <w:r w:rsidRPr="00046DB8">
            <w:rPr>
              <w:sz w:val="28"/>
              <w:szCs w:val="28"/>
            </w:rPr>
            <w:t>FOR</w:t>
          </w:r>
        </w:p>
      </w:sdtContent>
    </w:sdt>
    <w:p w14:paraId="3EB6CFE0" w14:textId="77777777" w:rsidR="00406320" w:rsidRPr="001D689E" w:rsidRDefault="00281AC8" w:rsidP="00D54B36">
      <w:pPr>
        <w:jc w:val="center"/>
      </w:pPr>
      <w:sdt>
        <w:sdtPr>
          <w:id w:val="1525480069"/>
          <w:placeholder>
            <w:docPart w:val="6A2CE91D2F32467093879DDC5BA98920"/>
          </w:placeholder>
          <w:showingPlcHdr/>
          <w:text/>
        </w:sdtPr>
        <w:sdtEndPr/>
        <w:sdtContent>
          <w:r w:rsidR="00FF265A" w:rsidRPr="00B70830">
            <w:rPr>
              <w:rStyle w:val="PlaceholderText"/>
            </w:rPr>
            <w:t>Click here to enter text.</w:t>
          </w:r>
        </w:sdtContent>
      </w:sdt>
    </w:p>
    <w:p w14:paraId="3EB6CFE1" w14:textId="77777777" w:rsidR="00406320" w:rsidRDefault="00281AC8" w:rsidP="00D54B36">
      <w:pPr>
        <w:spacing w:line="480" w:lineRule="auto"/>
        <w:jc w:val="center"/>
      </w:pPr>
      <w:sdt>
        <w:sdtPr>
          <w:id w:val="1525480070"/>
          <w:placeholder>
            <w:docPart w:val="AC6AB07BF0ED4E7AB4580F631BCA4FD5"/>
          </w:placeholder>
          <w:showingPlcHdr/>
          <w:text/>
        </w:sdtPr>
        <w:sdtEndPr/>
        <w:sdtContent>
          <w:r w:rsidR="00FF265A" w:rsidRPr="00B70830">
            <w:rPr>
              <w:rStyle w:val="PlaceholderText"/>
            </w:rPr>
            <w:t>Click here to enter text.</w:t>
          </w:r>
        </w:sdtContent>
      </w:sdt>
    </w:p>
    <w:sdt>
      <w:sdtPr>
        <w:id w:val="1525480082"/>
        <w:lock w:val="sdtContentLocked"/>
        <w:placeholder>
          <w:docPart w:val="C588468AC4664B32B498803820910C92"/>
        </w:placeholder>
        <w:group/>
      </w:sdtPr>
      <w:sdtEndPr/>
      <w:sdtContent>
        <w:p w14:paraId="3EB6CFE2" w14:textId="77777777" w:rsidR="00406320" w:rsidRDefault="00406320" w:rsidP="00406320">
          <w:pPr>
            <w:pStyle w:val="NormalWeb"/>
            <w:spacing w:before="0" w:beforeAutospacing="0" w:after="120" w:afterAutospacing="0"/>
            <w:jc w:val="center"/>
          </w:pPr>
          <w:r w:rsidRPr="00046DB8">
            <w:rPr>
              <w:sz w:val="28"/>
              <w:szCs w:val="28"/>
            </w:rPr>
            <w:t>ACCOMPLISHMENTS</w:t>
          </w:r>
        </w:p>
      </w:sdtContent>
    </w:sdt>
    <w:sdt>
      <w:sdtPr>
        <w:id w:val="1525480066"/>
        <w:placeholder>
          <w:docPart w:val="AE35EC3B2A67410C9672C9D238C733B4"/>
        </w:placeholder>
        <w:showingPlcHdr/>
      </w:sdtPr>
      <w:sdtEndPr/>
      <w:sdtContent>
        <w:p w14:paraId="3EB6CFE3" w14:textId="77777777" w:rsidR="008D680B" w:rsidRDefault="008E49B7" w:rsidP="005E4F2F">
          <w:pPr>
            <w:pStyle w:val="NormalWeb"/>
            <w:spacing w:before="0" w:beforeAutospacing="0" w:after="120" w:afterAutospacing="0"/>
            <w:jc w:val="both"/>
          </w:pPr>
          <w:r w:rsidRPr="00B70830">
            <w:rPr>
              <w:rStyle w:val="PlaceholderText"/>
              <w:rFonts w:eastAsiaTheme="minorHAnsi"/>
            </w:rPr>
            <w:t>Click here to enter text.</w:t>
          </w:r>
        </w:p>
      </w:sdtContent>
    </w:sdt>
    <w:p w14:paraId="3EB6CFE4" w14:textId="77777777" w:rsidR="008D680B" w:rsidRDefault="008D680B" w:rsidP="00406320">
      <w:pPr>
        <w:pStyle w:val="NormalWeb"/>
        <w:spacing w:before="0" w:beforeAutospacing="0" w:after="120" w:afterAutospacing="0"/>
      </w:pPr>
    </w:p>
    <w:p w14:paraId="3EB6CFE5" w14:textId="77777777" w:rsidR="008D680B" w:rsidRDefault="008D680B" w:rsidP="00406320">
      <w:pPr>
        <w:pStyle w:val="NormalWeb"/>
        <w:spacing w:before="0" w:beforeAutospacing="0" w:after="120" w:afterAutospacing="0"/>
      </w:pPr>
    </w:p>
    <w:p w14:paraId="3EB6CFE6" w14:textId="77777777" w:rsidR="008D680B" w:rsidRDefault="008D680B" w:rsidP="00406320">
      <w:pPr>
        <w:pStyle w:val="NormalWeb"/>
        <w:spacing w:before="0" w:beforeAutospacing="0" w:after="120" w:afterAutospacing="0"/>
      </w:pPr>
    </w:p>
    <w:p w14:paraId="3EB6CFE7" w14:textId="77777777" w:rsidR="008D680B" w:rsidRDefault="008D680B" w:rsidP="00406320">
      <w:pPr>
        <w:pStyle w:val="NormalWeb"/>
        <w:spacing w:before="0" w:beforeAutospacing="0" w:after="120" w:afterAutospacing="0"/>
      </w:pPr>
    </w:p>
    <w:p w14:paraId="3EB6CFE8" w14:textId="77777777" w:rsidR="008D680B" w:rsidRDefault="008D680B" w:rsidP="00406320">
      <w:pPr>
        <w:pStyle w:val="NormalWeb"/>
        <w:spacing w:before="0" w:beforeAutospacing="0" w:after="120" w:afterAutospacing="0"/>
      </w:pPr>
    </w:p>
    <w:p w14:paraId="3EB6CFE9" w14:textId="77777777" w:rsidR="008D680B" w:rsidRDefault="008D680B" w:rsidP="00406320">
      <w:pPr>
        <w:pStyle w:val="NormalWeb"/>
        <w:spacing w:before="0" w:beforeAutospacing="0" w:after="120" w:afterAutospacing="0"/>
      </w:pPr>
    </w:p>
    <w:p w14:paraId="3EB6CFEA" w14:textId="77777777" w:rsidR="008D680B" w:rsidRDefault="008D680B" w:rsidP="00406320">
      <w:pPr>
        <w:pStyle w:val="NormalWeb"/>
        <w:spacing w:before="0" w:beforeAutospacing="0" w:after="120" w:afterAutospacing="0"/>
      </w:pPr>
    </w:p>
    <w:p w14:paraId="3EB6CFEB" w14:textId="77777777" w:rsidR="008D680B" w:rsidRDefault="008D680B" w:rsidP="00406320">
      <w:pPr>
        <w:pStyle w:val="NormalWeb"/>
        <w:spacing w:before="0" w:beforeAutospacing="0" w:after="120" w:afterAutospacing="0"/>
      </w:pPr>
    </w:p>
    <w:p w14:paraId="3EB6CFEC" w14:textId="77777777" w:rsidR="008D680B" w:rsidRDefault="008D680B" w:rsidP="00406320">
      <w:pPr>
        <w:pStyle w:val="NormalWeb"/>
        <w:spacing w:before="0" w:beforeAutospacing="0" w:after="120" w:afterAutospacing="0"/>
      </w:pPr>
    </w:p>
    <w:p w14:paraId="3EB6CFED" w14:textId="77777777" w:rsidR="00046DB8" w:rsidRDefault="00046DB8" w:rsidP="0046199C">
      <w:pPr>
        <w:pStyle w:val="NormalWeb"/>
        <w:spacing w:before="0" w:beforeAutospacing="0" w:after="0" w:afterAutospacing="0"/>
      </w:pPr>
    </w:p>
    <w:p w14:paraId="3EB6CFEE" w14:textId="77777777" w:rsidR="00046DB8" w:rsidRDefault="00281AC8" w:rsidP="0046199C">
      <w:pPr>
        <w:pStyle w:val="NormalWeb"/>
        <w:spacing w:before="0" w:beforeAutospacing="0" w:after="80" w:afterAutospacing="0"/>
        <w:jc w:val="center"/>
      </w:pPr>
      <w:sdt>
        <w:sdtPr>
          <w:id w:val="61242319"/>
          <w:lock w:val="contentLocked"/>
          <w:placeholder>
            <w:docPart w:val="4735583661A3414096B424EAECE27E95"/>
          </w:placeholder>
          <w:group/>
        </w:sdtPr>
        <w:sdtEndPr/>
        <w:sdtContent>
          <w:r w:rsidR="00046DB8" w:rsidRPr="00046DB8">
            <w:t>GIVEN UNDER MY HAND</w:t>
          </w:r>
        </w:sdtContent>
      </w:sdt>
    </w:p>
    <w:sdt>
      <w:sdtPr>
        <w:id w:val="61242321"/>
        <w:lock w:val="contentLocked"/>
        <w:placeholder>
          <w:docPart w:val="02A3871752A0459A8F7031E8A0153A8E"/>
        </w:placeholder>
        <w:group/>
      </w:sdtPr>
      <w:sdtEndPr/>
      <w:sdtContent>
        <w:p w14:paraId="3EB6CFEF" w14:textId="77777777" w:rsidR="00046DB8" w:rsidRDefault="00046DB8" w:rsidP="0046199C">
          <w:pPr>
            <w:pStyle w:val="NormalWeb"/>
            <w:spacing w:before="0" w:beforeAutospacing="0" w:after="80" w:afterAutospacing="0"/>
            <w:jc w:val="center"/>
          </w:pPr>
          <w:r>
            <w:t>19 M</w:t>
          </w:r>
          <w:r w:rsidR="0046199C">
            <w:t>ay 20XX</w:t>
          </w:r>
        </w:p>
      </w:sdtContent>
    </w:sdt>
    <w:p w14:paraId="3EB6CFF0" w14:textId="08C14F89" w:rsidR="00BE0C12" w:rsidRDefault="00281AC8" w:rsidP="00EB7A04">
      <w:pPr>
        <w:pStyle w:val="NormalWeb"/>
        <w:spacing w:before="840" w:beforeAutospacing="0" w:after="0" w:afterAutospacing="0"/>
      </w:pPr>
      <w:r>
        <w:rPr>
          <w:rFonts w:ascii="Mistral" w:hAnsi="Mistral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EB6CFF3" wp14:editId="388606D8">
                <wp:simplePos x="0" y="0"/>
                <wp:positionH relativeFrom="column">
                  <wp:posOffset>-63500</wp:posOffset>
                </wp:positionH>
                <wp:positionV relativeFrom="paragraph">
                  <wp:posOffset>835660</wp:posOffset>
                </wp:positionV>
                <wp:extent cx="2582545" cy="8890"/>
                <wp:effectExtent l="12700" t="6985" r="5080" b="1270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582545" cy="88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5pt;margin-top:65.8pt;width:203.35pt;height:.7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"/>
            </w:pict>
          </mc:Fallback>
        </mc:AlternateContent>
      </w:r>
      <w:sdt>
        <w:sdtPr>
          <w:id w:val="63927042"/>
          <w:lock w:val="contentLocked"/>
          <w:placeholder>
            <w:docPart w:val="89AFDBE9A65941C19CE800177D2D54D0"/>
          </w:placeholder>
          <w:group/>
        </w:sdtPr>
        <w:sdtEndPr/>
        <w:sdtContent>
          <w:r w:rsidR="00AB042E" w:rsidRPr="0046199C">
            <w:rPr>
              <w:rFonts w:ascii="Mistral" w:hAnsi="Mistral"/>
              <w:sz w:val="56"/>
              <w:szCs w:val="56"/>
            </w:rPr>
            <w:t>Spencer Price</w:t>
          </w:r>
        </w:sdtContent>
      </w:sdt>
      <w:r w:rsidR="00BE0C12" w:rsidRPr="0046199C">
        <w:t xml:space="preserve">           </w:t>
      </w:r>
      <w:r w:rsidR="00BE0C12" w:rsidRPr="00BE0C12">
        <w:rPr>
          <w:color w:val="FFFFFF" w:themeColor="background1"/>
        </w:rPr>
        <w:t>_</w:t>
      </w:r>
    </w:p>
    <w:p w14:paraId="3EB6CFF1" w14:textId="77777777" w:rsidR="00BE0C12" w:rsidRDefault="00281AC8" w:rsidP="00107178">
      <w:pPr>
        <w:pStyle w:val="NormalWeb"/>
        <w:spacing w:before="0" w:beforeAutospacing="0" w:after="0" w:afterAutospacing="0"/>
      </w:pPr>
      <w:sdt>
        <w:sdtPr>
          <w:id w:val="63927043"/>
          <w:lock w:val="contentLocked"/>
          <w:placeholder>
            <w:docPart w:val="852826D079F44E8B9D57F2DB9887CD1D"/>
          </w:placeholder>
          <w:group/>
        </w:sdtPr>
        <w:sdtEndPr/>
        <w:sdtContent>
          <w:r w:rsidR="00AB042E">
            <w:t>SPENCER S. PRICE, Colonel, USAF</w:t>
          </w:r>
        </w:sdtContent>
      </w:sdt>
      <w:r w:rsidR="00AB042E">
        <w:t xml:space="preserve"> </w:t>
      </w:r>
    </w:p>
    <w:p w14:paraId="3EB6CFF2" w14:textId="77777777" w:rsidR="00BE0C12" w:rsidRDefault="00281AC8" w:rsidP="00BE0C12">
      <w:pPr>
        <w:pStyle w:val="NormalWeb"/>
        <w:spacing w:before="0" w:beforeAutospacing="0" w:after="0" w:afterAutospacing="0"/>
      </w:pPr>
      <w:sdt>
        <w:sdtPr>
          <w:id w:val="63927044"/>
          <w:lock w:val="contentLocked"/>
          <w:placeholder>
            <w:docPart w:val="6A8BFCFC64174D15AD8518F2C548DC58"/>
          </w:placeholder>
          <w:group/>
        </w:sdtPr>
        <w:sdtEndPr/>
        <w:sdtContent>
          <w:r w:rsidR="00AB042E">
            <w:t>Commander</w:t>
          </w:r>
        </w:sdtContent>
      </w:sdt>
    </w:p>
    <w:sectPr w:rsidR="00BE0C12" w:rsidSect="00FF265A">
      <w:footerReference w:type="default" r:id="rId11"/>
      <w:pgSz w:w="12240" w:h="15840"/>
      <w:pgMar w:top="1440" w:right="216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B6CFF6" w14:textId="77777777" w:rsidR="000B16B7" w:rsidRDefault="000B16B7" w:rsidP="00DA51D4">
      <w:r>
        <w:separator/>
      </w:r>
    </w:p>
  </w:endnote>
  <w:endnote w:type="continuationSeparator" w:id="0">
    <w:p w14:paraId="3EB6CFF7" w14:textId="77777777" w:rsidR="000B16B7" w:rsidRDefault="000B16B7" w:rsidP="00DA51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istral">
    <w:panose1 w:val="03090702030407020403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B6CFF8" w14:textId="77777777" w:rsidR="00E77E41" w:rsidRDefault="009E2AA3" w:rsidP="009E2AA3">
    <w:pPr>
      <w:pStyle w:val="Footer"/>
      <w:jc w:val="center"/>
    </w:pPr>
    <w:r>
      <w:t xml:space="preserve">                                              </w:t>
    </w:r>
    <w:r>
      <w:tab/>
    </w:r>
    <w:r w:rsidR="00143262">
      <w:t>SC01</w:t>
    </w:r>
    <w:r w:rsidR="00E77E41">
      <w:t>T1</w:t>
    </w:r>
    <w:r>
      <w:tab/>
      <w:t xml:space="preserve">                                                  </w:t>
    </w:r>
    <w:r w:rsidR="007F4D2F">
      <w:t>5 Feb 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B6CFF4" w14:textId="77777777" w:rsidR="000B16B7" w:rsidRDefault="000B16B7" w:rsidP="00DA51D4">
      <w:r>
        <w:separator/>
      </w:r>
    </w:p>
  </w:footnote>
  <w:footnote w:type="continuationSeparator" w:id="0">
    <w:p w14:paraId="3EB6CFF5" w14:textId="77777777" w:rsidR="000B16B7" w:rsidRDefault="000B16B7" w:rsidP="00DA51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ttachedTemplate r:id="rId1"/>
  <w:documentProtection w:edit="comments" w:enforcement="0"/>
  <w:defaultTabStop w:val="720"/>
  <w:drawingGridHorizontalSpacing w:val="120"/>
  <w:displayHorizontalDrawingGridEvery w:val="2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76A"/>
    <w:rsid w:val="000006AB"/>
    <w:rsid w:val="00046DB8"/>
    <w:rsid w:val="00050101"/>
    <w:rsid w:val="000B16B7"/>
    <w:rsid w:val="00102F6D"/>
    <w:rsid w:val="00107178"/>
    <w:rsid w:val="00124B01"/>
    <w:rsid w:val="00143262"/>
    <w:rsid w:val="00185DC9"/>
    <w:rsid w:val="00220D04"/>
    <w:rsid w:val="0026076A"/>
    <w:rsid w:val="00281AC8"/>
    <w:rsid w:val="00293FF8"/>
    <w:rsid w:val="003D7A12"/>
    <w:rsid w:val="00405358"/>
    <w:rsid w:val="00406320"/>
    <w:rsid w:val="0046199C"/>
    <w:rsid w:val="00492285"/>
    <w:rsid w:val="004B6B5B"/>
    <w:rsid w:val="004C672A"/>
    <w:rsid w:val="004D4581"/>
    <w:rsid w:val="00575560"/>
    <w:rsid w:val="005E4F2F"/>
    <w:rsid w:val="006469A9"/>
    <w:rsid w:val="0065759B"/>
    <w:rsid w:val="0066706E"/>
    <w:rsid w:val="00677E01"/>
    <w:rsid w:val="0077437B"/>
    <w:rsid w:val="007F3A2E"/>
    <w:rsid w:val="007F4D2F"/>
    <w:rsid w:val="008D680B"/>
    <w:rsid w:val="008E49B7"/>
    <w:rsid w:val="0090695A"/>
    <w:rsid w:val="00945732"/>
    <w:rsid w:val="009E2AA3"/>
    <w:rsid w:val="00A30891"/>
    <w:rsid w:val="00A454A8"/>
    <w:rsid w:val="00A71686"/>
    <w:rsid w:val="00AB042E"/>
    <w:rsid w:val="00B36729"/>
    <w:rsid w:val="00BE0C12"/>
    <w:rsid w:val="00C8255E"/>
    <w:rsid w:val="00CB7B20"/>
    <w:rsid w:val="00D54B36"/>
    <w:rsid w:val="00DA51D4"/>
    <w:rsid w:val="00E25B92"/>
    <w:rsid w:val="00E77E41"/>
    <w:rsid w:val="00EB7A04"/>
    <w:rsid w:val="00EC41B5"/>
    <w:rsid w:val="00F324FC"/>
    <w:rsid w:val="00F52D69"/>
    <w:rsid w:val="00FD37FC"/>
    <w:rsid w:val="00FF2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  <w14:docId w14:val="3EB6CFD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6320"/>
    <w:pPr>
      <w:widowControl w:val="0"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06320"/>
    <w:pPr>
      <w:widowControl/>
      <w:overflowPunct/>
      <w:autoSpaceDE/>
      <w:autoSpaceDN/>
      <w:adjustRightInd/>
      <w:spacing w:before="100" w:beforeAutospacing="1" w:after="100" w:afterAutospacing="1"/>
      <w:textAlignment w:val="auto"/>
    </w:pPr>
  </w:style>
  <w:style w:type="table" w:customStyle="1" w:styleId="TableGrid2">
    <w:name w:val="Table Grid2"/>
    <w:basedOn w:val="TableNormal"/>
    <w:uiPriority w:val="59"/>
    <w:rsid w:val="00406320"/>
    <w:pPr>
      <w:spacing w:after="0" w:line="240" w:lineRule="auto"/>
    </w:pPr>
    <w:rPr>
      <w:rFonts w:cs="Times New Roman"/>
      <w:szCs w:val="24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eGrid">
    <w:name w:val="Table Grid"/>
    <w:basedOn w:val="TableNormal"/>
    <w:uiPriority w:val="59"/>
    <w:rsid w:val="004063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iPriority w:val="99"/>
    <w:semiHidden/>
    <w:unhideWhenUsed/>
    <w:rsid w:val="00406320"/>
  </w:style>
  <w:style w:type="character" w:styleId="PlaceholderText">
    <w:name w:val="Placeholder Text"/>
    <w:basedOn w:val="DefaultParagraphFont"/>
    <w:uiPriority w:val="99"/>
    <w:semiHidden/>
    <w:rsid w:val="008D680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680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80B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A51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51D4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A51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51D4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6320"/>
    <w:pPr>
      <w:widowControl w:val="0"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06320"/>
    <w:pPr>
      <w:widowControl/>
      <w:overflowPunct/>
      <w:autoSpaceDE/>
      <w:autoSpaceDN/>
      <w:adjustRightInd/>
      <w:spacing w:before="100" w:beforeAutospacing="1" w:after="100" w:afterAutospacing="1"/>
      <w:textAlignment w:val="auto"/>
    </w:pPr>
  </w:style>
  <w:style w:type="table" w:customStyle="1" w:styleId="TableGrid2">
    <w:name w:val="Table Grid2"/>
    <w:basedOn w:val="TableNormal"/>
    <w:uiPriority w:val="59"/>
    <w:rsid w:val="00406320"/>
    <w:pPr>
      <w:spacing w:after="0" w:line="240" w:lineRule="auto"/>
    </w:pPr>
    <w:rPr>
      <w:rFonts w:cs="Times New Roman"/>
      <w:szCs w:val="24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eGrid">
    <w:name w:val="Table Grid"/>
    <w:basedOn w:val="TableNormal"/>
    <w:uiPriority w:val="59"/>
    <w:rsid w:val="004063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iPriority w:val="99"/>
    <w:semiHidden/>
    <w:unhideWhenUsed/>
    <w:rsid w:val="00406320"/>
  </w:style>
  <w:style w:type="character" w:styleId="PlaceholderText">
    <w:name w:val="Placeholder Text"/>
    <w:basedOn w:val="DefaultParagraphFont"/>
    <w:uiPriority w:val="99"/>
    <w:semiHidden/>
    <w:rsid w:val="008D680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680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80B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A51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51D4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A51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51D4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234343013A\AppData\Local\Microsoft\Windows\Temporary%20Internet%20Files\Content.IE5\FGSCTWKN\SC01MP5T_Citation_Template_(Print_Copy_-_1_Oct_12)%5b1%5d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588468AC4664B32B498803820910C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389ADE-FE70-4E1D-AD6A-3A8C31914C02}"/>
      </w:docPartPr>
      <w:docPartBody>
        <w:p w14:paraId="5474553C" w14:textId="77777777" w:rsidR="0064593D" w:rsidRDefault="00523552">
          <w:pPr>
            <w:pStyle w:val="C588468AC4664B32B498803820910C92"/>
          </w:pPr>
          <w:r w:rsidRPr="00B70830">
            <w:rPr>
              <w:rStyle w:val="PlaceholderText"/>
            </w:rPr>
            <w:t>Click here to enter text.</w:t>
          </w:r>
        </w:p>
      </w:docPartBody>
    </w:docPart>
    <w:docPart>
      <w:docPartPr>
        <w:name w:val="D6D26A143D9743B6B8018DE2B101B6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99B8F-5408-4B35-A22B-63A8F58732CF}"/>
      </w:docPartPr>
      <w:docPartBody>
        <w:p w14:paraId="5474553D" w14:textId="77777777" w:rsidR="0064593D" w:rsidRDefault="00523552">
          <w:pPr>
            <w:pStyle w:val="D6D26A143D9743B6B8018DE2B101B627"/>
          </w:pPr>
          <w:r w:rsidRPr="00046DB8">
            <w:rPr>
              <w:rStyle w:val="PlaceholderText"/>
              <w:sz w:val="32"/>
              <w:szCs w:val="32"/>
            </w:rPr>
            <w:t>Click here to enter text.</w:t>
          </w:r>
        </w:p>
      </w:docPartBody>
    </w:docPart>
    <w:docPart>
      <w:docPartPr>
        <w:name w:val="5B8DF5A174FE476AB1485DD5932B1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F946ED-A216-4750-94DF-7AB1A2B30D73}"/>
      </w:docPartPr>
      <w:docPartBody>
        <w:p w14:paraId="5474553E" w14:textId="77777777" w:rsidR="0064593D" w:rsidRDefault="00523552">
          <w:pPr>
            <w:pStyle w:val="5B8DF5A174FE476AB1485DD5932B1AA8"/>
          </w:pPr>
          <w:r w:rsidRPr="00B70830">
            <w:rPr>
              <w:rStyle w:val="PlaceholderText"/>
              <w:rFonts w:eastAsiaTheme="minorHAnsi"/>
            </w:rPr>
            <w:t>Click here to enter text.</w:t>
          </w:r>
        </w:p>
      </w:docPartBody>
    </w:docPart>
    <w:docPart>
      <w:docPartPr>
        <w:name w:val="6A2CE91D2F32467093879DDC5BA9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26F7B9-382F-4E7D-B481-D476514A96AA}"/>
      </w:docPartPr>
      <w:docPartBody>
        <w:p w14:paraId="5474553F" w14:textId="77777777" w:rsidR="0064593D" w:rsidRDefault="00523552">
          <w:pPr>
            <w:pStyle w:val="6A2CE91D2F32467093879DDC5BA98920"/>
          </w:pPr>
          <w:r w:rsidRPr="00B70830">
            <w:rPr>
              <w:rStyle w:val="PlaceholderText"/>
            </w:rPr>
            <w:t>Click here to enter text.</w:t>
          </w:r>
        </w:p>
      </w:docPartBody>
    </w:docPart>
    <w:docPart>
      <w:docPartPr>
        <w:name w:val="AC6AB07BF0ED4E7AB4580F631BCA4F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A82320-89A2-4CE9-A4FE-2EEBCC88348F}"/>
      </w:docPartPr>
      <w:docPartBody>
        <w:p w14:paraId="54745540" w14:textId="77777777" w:rsidR="0064593D" w:rsidRDefault="00523552">
          <w:pPr>
            <w:pStyle w:val="AC6AB07BF0ED4E7AB4580F631BCA4FD5"/>
          </w:pPr>
          <w:r w:rsidRPr="00B70830">
            <w:rPr>
              <w:rStyle w:val="PlaceholderText"/>
            </w:rPr>
            <w:t>Click here to enter text.</w:t>
          </w:r>
        </w:p>
      </w:docPartBody>
    </w:docPart>
    <w:docPart>
      <w:docPartPr>
        <w:name w:val="AE35EC3B2A67410C9672C9D238C733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125D6B-4935-4E7B-9B18-78E73D55E9A0}"/>
      </w:docPartPr>
      <w:docPartBody>
        <w:p w14:paraId="54745541" w14:textId="77777777" w:rsidR="0064593D" w:rsidRDefault="00523552">
          <w:pPr>
            <w:pStyle w:val="AE35EC3B2A67410C9672C9D238C733B4"/>
          </w:pPr>
          <w:r w:rsidRPr="00B70830">
            <w:rPr>
              <w:rStyle w:val="PlaceholderText"/>
              <w:rFonts w:eastAsiaTheme="minorHAnsi"/>
            </w:rPr>
            <w:t>Click here to enter text.</w:t>
          </w:r>
        </w:p>
      </w:docPartBody>
    </w:docPart>
    <w:docPart>
      <w:docPartPr>
        <w:name w:val="4735583661A3414096B424EAECE27E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C4C86-3B54-4696-B8B8-53747BC667C5}"/>
      </w:docPartPr>
      <w:docPartBody>
        <w:p w14:paraId="54745542" w14:textId="77777777" w:rsidR="0064593D" w:rsidRDefault="00523552">
          <w:pPr>
            <w:pStyle w:val="4735583661A3414096B424EAECE27E95"/>
          </w:pPr>
          <w:r w:rsidRPr="00B70830">
            <w:rPr>
              <w:rStyle w:val="PlaceholderText"/>
            </w:rPr>
            <w:t>Click here to enter text.</w:t>
          </w:r>
        </w:p>
      </w:docPartBody>
    </w:docPart>
    <w:docPart>
      <w:docPartPr>
        <w:name w:val="02A3871752A0459A8F7031E8A0153A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344756-4D82-4305-936E-5E99366CBAF3}"/>
      </w:docPartPr>
      <w:docPartBody>
        <w:p w14:paraId="54745543" w14:textId="77777777" w:rsidR="0064593D" w:rsidRDefault="00523552">
          <w:pPr>
            <w:pStyle w:val="02A3871752A0459A8F7031E8A0153A8E"/>
          </w:pPr>
          <w:r w:rsidRPr="00B70830">
            <w:rPr>
              <w:rStyle w:val="PlaceholderText"/>
            </w:rPr>
            <w:t>Click here to enter text.</w:t>
          </w:r>
        </w:p>
      </w:docPartBody>
    </w:docPart>
    <w:docPart>
      <w:docPartPr>
        <w:name w:val="89AFDBE9A65941C19CE800177D2D5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CBC76D-5878-426E-A18F-D2DE3066041C}"/>
      </w:docPartPr>
      <w:docPartBody>
        <w:p w14:paraId="54745544" w14:textId="77777777" w:rsidR="0064593D" w:rsidRDefault="00523552">
          <w:pPr>
            <w:pStyle w:val="89AFDBE9A65941C19CE800177D2D54D0"/>
          </w:pPr>
          <w:r w:rsidRPr="00B70830">
            <w:rPr>
              <w:rStyle w:val="PlaceholderText"/>
            </w:rPr>
            <w:t>Click here to enter text.</w:t>
          </w:r>
        </w:p>
      </w:docPartBody>
    </w:docPart>
    <w:docPart>
      <w:docPartPr>
        <w:name w:val="852826D079F44E8B9D57F2DB9887CD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FE4572-C430-481A-8A22-A54B38ED03A0}"/>
      </w:docPartPr>
      <w:docPartBody>
        <w:p w14:paraId="54745545" w14:textId="77777777" w:rsidR="0064593D" w:rsidRDefault="00523552">
          <w:pPr>
            <w:pStyle w:val="852826D079F44E8B9D57F2DB9887CD1D"/>
          </w:pPr>
          <w:r w:rsidRPr="00B70830">
            <w:rPr>
              <w:rStyle w:val="PlaceholderText"/>
            </w:rPr>
            <w:t>Click here to enter text.</w:t>
          </w:r>
        </w:p>
      </w:docPartBody>
    </w:docPart>
    <w:docPart>
      <w:docPartPr>
        <w:name w:val="6A8BFCFC64174D15AD8518F2C548DC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ACFA76-2A54-4F9B-A1C7-957DE4821EFA}"/>
      </w:docPartPr>
      <w:docPartBody>
        <w:p w14:paraId="54745546" w14:textId="77777777" w:rsidR="0064593D" w:rsidRDefault="00523552">
          <w:pPr>
            <w:pStyle w:val="6A8BFCFC64174D15AD8518F2C548DC58"/>
          </w:pPr>
          <w:r w:rsidRPr="00B70830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istral">
    <w:panose1 w:val="03090702030407020403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3552"/>
    <w:rsid w:val="00523552"/>
    <w:rsid w:val="00645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74553C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588468AC4664B32B498803820910C92">
    <w:name w:val="C588468AC4664B32B498803820910C92"/>
  </w:style>
  <w:style w:type="paragraph" w:customStyle="1" w:styleId="D6D26A143D9743B6B8018DE2B101B627">
    <w:name w:val="D6D26A143D9743B6B8018DE2B101B627"/>
  </w:style>
  <w:style w:type="paragraph" w:customStyle="1" w:styleId="5B8DF5A174FE476AB1485DD5932B1AA8">
    <w:name w:val="5B8DF5A174FE476AB1485DD5932B1AA8"/>
  </w:style>
  <w:style w:type="paragraph" w:customStyle="1" w:styleId="6A2CE91D2F32467093879DDC5BA98920">
    <w:name w:val="6A2CE91D2F32467093879DDC5BA98920"/>
  </w:style>
  <w:style w:type="paragraph" w:customStyle="1" w:styleId="AC6AB07BF0ED4E7AB4580F631BCA4FD5">
    <w:name w:val="AC6AB07BF0ED4E7AB4580F631BCA4FD5"/>
  </w:style>
  <w:style w:type="paragraph" w:customStyle="1" w:styleId="AE35EC3B2A67410C9672C9D238C733B4">
    <w:name w:val="AE35EC3B2A67410C9672C9D238C733B4"/>
  </w:style>
  <w:style w:type="paragraph" w:customStyle="1" w:styleId="4735583661A3414096B424EAECE27E95">
    <w:name w:val="4735583661A3414096B424EAECE27E95"/>
  </w:style>
  <w:style w:type="paragraph" w:customStyle="1" w:styleId="02A3871752A0459A8F7031E8A0153A8E">
    <w:name w:val="02A3871752A0459A8F7031E8A0153A8E"/>
  </w:style>
  <w:style w:type="paragraph" w:customStyle="1" w:styleId="89AFDBE9A65941C19CE800177D2D54D0">
    <w:name w:val="89AFDBE9A65941C19CE800177D2D54D0"/>
  </w:style>
  <w:style w:type="paragraph" w:customStyle="1" w:styleId="852826D079F44E8B9D57F2DB9887CD1D">
    <w:name w:val="852826D079F44E8B9D57F2DB9887CD1D"/>
  </w:style>
  <w:style w:type="paragraph" w:customStyle="1" w:styleId="6A8BFCFC64174D15AD8518F2C548DC58">
    <w:name w:val="6A8BFCFC64174D15AD8518F2C548DC5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588468AC4664B32B498803820910C92">
    <w:name w:val="C588468AC4664B32B498803820910C92"/>
  </w:style>
  <w:style w:type="paragraph" w:customStyle="1" w:styleId="D6D26A143D9743B6B8018DE2B101B627">
    <w:name w:val="D6D26A143D9743B6B8018DE2B101B627"/>
  </w:style>
  <w:style w:type="paragraph" w:customStyle="1" w:styleId="5B8DF5A174FE476AB1485DD5932B1AA8">
    <w:name w:val="5B8DF5A174FE476AB1485DD5932B1AA8"/>
  </w:style>
  <w:style w:type="paragraph" w:customStyle="1" w:styleId="6A2CE91D2F32467093879DDC5BA98920">
    <w:name w:val="6A2CE91D2F32467093879DDC5BA98920"/>
  </w:style>
  <w:style w:type="paragraph" w:customStyle="1" w:styleId="AC6AB07BF0ED4E7AB4580F631BCA4FD5">
    <w:name w:val="AC6AB07BF0ED4E7AB4580F631BCA4FD5"/>
  </w:style>
  <w:style w:type="paragraph" w:customStyle="1" w:styleId="AE35EC3B2A67410C9672C9D238C733B4">
    <w:name w:val="AE35EC3B2A67410C9672C9D238C733B4"/>
  </w:style>
  <w:style w:type="paragraph" w:customStyle="1" w:styleId="4735583661A3414096B424EAECE27E95">
    <w:name w:val="4735583661A3414096B424EAECE27E95"/>
  </w:style>
  <w:style w:type="paragraph" w:customStyle="1" w:styleId="02A3871752A0459A8F7031E8A0153A8E">
    <w:name w:val="02A3871752A0459A8F7031E8A0153A8E"/>
  </w:style>
  <w:style w:type="paragraph" w:customStyle="1" w:styleId="89AFDBE9A65941C19CE800177D2D54D0">
    <w:name w:val="89AFDBE9A65941C19CE800177D2D54D0"/>
  </w:style>
  <w:style w:type="paragraph" w:customStyle="1" w:styleId="852826D079F44E8B9D57F2DB9887CD1D">
    <w:name w:val="852826D079F44E8B9D57F2DB9887CD1D"/>
  </w:style>
  <w:style w:type="paragraph" w:customStyle="1" w:styleId="6A8BFCFC64174D15AD8518F2C548DC58">
    <w:name w:val="6A8BFCFC64174D15AD8518F2C548DC5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1093FE00A4F5458F8F3765776C10E4" ma:contentTypeVersion="0" ma:contentTypeDescription="Create a new document." ma:contentTypeScope="" ma:versionID="bf73e3573cbe50134ccbe93063cba1b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880D9E-BD97-4E86-B65E-9B54A7926C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7D40592-701D-46F2-AA08-55F0E51B21B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BC855FE-2CB1-4A34-8512-C24701F2F8B0}">
  <ds:schemaRefs>
    <ds:schemaRef ds:uri="http://schemas.microsoft.com/office/2006/metadata/properties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http://purl.org/dc/terms/"/>
    <ds:schemaRef ds:uri="http://purl.org/dc/elements/1.1/"/>
    <ds:schemaRef ds:uri="http://schemas.openxmlformats.org/package/2006/metadata/core-properties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8966895C-2586-417E-95F7-6FAA358FD3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SC01MP5T_Citation_Template_(Print_Copy_-_1_Oct_12)[1]</Template>
  <TotalTime>1</TotalTime>
  <Pages>1</Pages>
  <Words>54</Words>
  <Characters>308</Characters>
  <Application>Microsoft Office Word</Application>
  <DocSecurity>4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Air Force</Company>
  <LinksUpToDate>false</LinksUpToDate>
  <CharactersWithSpaces>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1234343013A</dc:creator>
  <cp:lastModifiedBy>Boyce, Jordan L SSgt USAF AFSOC 27 SOCES/CEF</cp:lastModifiedBy>
  <cp:revision>2</cp:revision>
  <cp:lastPrinted>2014-12-30T19:06:00Z</cp:lastPrinted>
  <dcterms:created xsi:type="dcterms:W3CDTF">2015-01-29T23:42:00Z</dcterms:created>
  <dcterms:modified xsi:type="dcterms:W3CDTF">2015-01-29T23:42:00Z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0x010100491093FE00A4F5458F8F3765776C10E4</vt:lpwstr>
  </property>
</Properties>
</file>